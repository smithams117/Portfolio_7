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A584F" w14:paraId="311D78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E86CDAA" w14:textId="6B1776DA" w:rsidR="001B2ABD" w:rsidRPr="00DA584F" w:rsidRDefault="00DA584F" w:rsidP="008B657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76760" wp14:editId="71F5CF6A">
                  <wp:extent cx="1535962" cy="2377903"/>
                  <wp:effectExtent l="76200" t="76200" r="140970" b="137160"/>
                  <wp:docPr id="11" name="Picture 11" descr="A person smiling at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erson smiling at the camera&#10;&#10;Description automatically generated with medium confidenc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42" t="6233" r="8081" b="29725"/>
                          <a:stretch/>
                        </pic:blipFill>
                        <pic:spPr bwMode="auto">
                          <a:xfrm>
                            <a:off x="0" y="0"/>
                            <a:ext cx="1563870" cy="242110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8CCEEB" w14:textId="77777777" w:rsidR="001B2ABD" w:rsidRPr="00DA584F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291BF89D" w14:textId="5C778973" w:rsidR="001B2ABD" w:rsidRPr="00DA584F" w:rsidRDefault="00967E51" w:rsidP="00271D29">
            <w:pPr>
              <w:pStyle w:val="Title"/>
              <w:rPr>
                <w:rFonts w:ascii="Times New Roman" w:hAnsi="Times New Roman" w:cs="Times New Roman"/>
                <w:b/>
                <w:bCs/>
                <w:szCs w:val="72"/>
              </w:rPr>
            </w:pPr>
            <w:r w:rsidRPr="00DA584F">
              <w:rPr>
                <w:rFonts w:ascii="Times New Roman" w:hAnsi="Times New Roman" w:cs="Times New Roman"/>
                <w:b/>
                <w:bCs/>
                <w:caps w:val="0"/>
                <w:sz w:val="72"/>
                <w:szCs w:val="72"/>
              </w:rPr>
              <w:t>Smitha M S</w:t>
            </w:r>
          </w:p>
        </w:tc>
      </w:tr>
      <w:tr w:rsidR="001B2ABD" w:rsidRPr="00DA584F" w14:paraId="5F3C00CD" w14:textId="77777777" w:rsidTr="00903397">
        <w:tblPrEx>
          <w:tblCellMar>
            <w:left w:w="108" w:type="dxa"/>
            <w:right w:w="108" w:type="dxa"/>
          </w:tblCellMar>
        </w:tblPrEx>
        <w:trPr>
          <w:trHeight w:val="9400"/>
        </w:trPr>
        <w:tc>
          <w:tcPr>
            <w:tcW w:w="3600" w:type="dxa"/>
          </w:tcPr>
          <w:p w14:paraId="52B2FB0C" w14:textId="30592065" w:rsidR="001B2ABD" w:rsidRPr="00DA584F" w:rsidRDefault="00055EFD" w:rsidP="00036450">
            <w:pPr>
              <w:pStyle w:val="Heading3"/>
              <w:rPr>
                <w:rFonts w:ascii="Times New Roman" w:hAnsi="Times New Roman" w:cs="Times New Roman"/>
              </w:rPr>
            </w:pPr>
            <w:r w:rsidRPr="00DA584F">
              <w:rPr>
                <w:rFonts w:ascii="Times New Roman" w:hAnsi="Times New Roman" w:cs="Times New Roman"/>
              </w:rPr>
              <w:t>About Me</w:t>
            </w:r>
          </w:p>
          <w:p w14:paraId="21061D93" w14:textId="51B0B904" w:rsidR="00036450" w:rsidRPr="00DA584F" w:rsidRDefault="008B6573" w:rsidP="00417BA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To work for </w:t>
            </w:r>
            <w:r w:rsidR="003A3DDD" w:rsidRPr="00DA584F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progress</w:t>
            </w:r>
            <w:r w:rsidR="00F56553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ive 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organization that allows me the scope to update my know</w:t>
            </w:r>
            <w:r w:rsidR="00F56553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ledge to the latest trends and be part of </w:t>
            </w:r>
            <w:r w:rsidR="003A3DDD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a </w:t>
            </w:r>
            <w:r w:rsidR="00F56553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diverse and dynamic team that adds to the growth </w:t>
            </w:r>
            <w:r w:rsidR="003A3DDD" w:rsidRPr="00DA584F">
              <w:rPr>
                <w:rFonts w:ascii="Times New Roman" w:hAnsi="Times New Roman" w:cs="Times New Roman"/>
                <w:sz w:val="20"/>
                <w:szCs w:val="24"/>
              </w:rPr>
              <w:t>of</w:t>
            </w:r>
            <w:r w:rsidR="00F56553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my personal and professional life.</w:t>
            </w:r>
          </w:p>
          <w:p w14:paraId="02A95C75" w14:textId="3FB2F30F" w:rsidR="00036450" w:rsidRPr="00DA584F" w:rsidRDefault="00417BAB" w:rsidP="00417BAB">
            <w:pPr>
              <w:pStyle w:val="Heading3"/>
              <w:rPr>
                <w:rFonts w:ascii="Times New Roman" w:hAnsi="Times New Roman" w:cs="Times New Roman"/>
                <w:noProof/>
                <w:sz w:val="24"/>
                <w:szCs w:val="22"/>
              </w:rPr>
            </w:pPr>
            <w:r w:rsidRPr="00DA584F">
              <w:rPr>
                <w:rFonts w:ascii="Times New Roman" w:hAnsi="Times New Roman" w:cs="Times New Roman"/>
                <w:noProof/>
                <w:sz w:val="24"/>
                <w:szCs w:val="22"/>
              </w:rPr>
              <w:t>LANGUAGES</w:t>
            </w:r>
          </w:p>
          <w:p w14:paraId="14A36854" w14:textId="79257D61" w:rsidR="009E210C" w:rsidRPr="00DA584F" w:rsidRDefault="00417BAB" w:rsidP="00036450">
            <w:pPr>
              <w:rPr>
                <w:rFonts w:ascii="Times New Roman" w:eastAsia="MS Gothic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English</w:t>
            </w:r>
            <w:r w:rsidR="009E210C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9E210C" w:rsidRPr="00DA584F">
              <w:rPr>
                <w:rFonts w:ascii="Times New Roman" w:eastAsia="MS Gothic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903397" w:rsidRPr="00DA584F">
              <w:rPr>
                <w:rFonts w:ascii="Times New Roman" w:eastAsia="MS Gothic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 </w:t>
            </w:r>
            <w:r w:rsidR="00DA584F">
              <w:rPr>
                <w:rFonts w:ascii="Times New Roman" w:eastAsia="MS Gothic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   </w:t>
            </w:r>
            <w:r w:rsidR="00903397" w:rsidRPr="00DA584F">
              <w:rPr>
                <w:rFonts w:ascii="Times New Roman" w:eastAsia="MS Gothic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>R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 W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S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</w:t>
            </w:r>
          </w:p>
          <w:p w14:paraId="68879DAC" w14:textId="77777777" w:rsidR="00BE425A" w:rsidRPr="00DA584F" w:rsidRDefault="00BE425A" w:rsidP="00036450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  <w:p w14:paraId="253BE568" w14:textId="16B1E62C" w:rsidR="00417BAB" w:rsidRPr="00DA584F" w:rsidRDefault="00417BAB" w:rsidP="00036450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Hindi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             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R   W   S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</w:t>
            </w:r>
          </w:p>
          <w:p w14:paraId="24A34B11" w14:textId="77777777" w:rsidR="009E210C" w:rsidRPr="00DA584F" w:rsidRDefault="009E210C" w:rsidP="00036450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  <w:p w14:paraId="508947F4" w14:textId="154FD74A" w:rsidR="00417BAB" w:rsidRPr="00DA584F" w:rsidRDefault="00417BAB" w:rsidP="00036450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Konkani(Goa)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="00967E51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>peak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               </w:t>
            </w:r>
          </w:p>
          <w:p w14:paraId="7F056BA4" w14:textId="77777777" w:rsidR="009E210C" w:rsidRPr="00DA584F" w:rsidRDefault="009E210C" w:rsidP="00036450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  <w:p w14:paraId="668A8442" w14:textId="11DAE3F3" w:rsidR="00417BAB" w:rsidRPr="00DA584F" w:rsidRDefault="00417BAB" w:rsidP="00036450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Malayalam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  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>S</w:t>
            </w:r>
            <w:r w:rsidR="00967E51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>peak</w:t>
            </w:r>
            <w:r w:rsidR="00903397"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903397" w:rsidRPr="00DA584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                   </w:t>
            </w:r>
          </w:p>
          <w:p w14:paraId="2B59E465" w14:textId="77777777" w:rsidR="00903397" w:rsidRPr="00DA584F" w:rsidRDefault="00903397" w:rsidP="00036450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  <w:p w14:paraId="34288241" w14:textId="15679D39" w:rsidR="00417BAB" w:rsidRPr="00DA584F" w:rsidRDefault="00903397" w:rsidP="00036450">
            <w:pPr>
              <w:rPr>
                <w:rFonts w:ascii="Times New Roman" w:hAnsi="Times New Roman" w:cs="Times New Roman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Tamil                  </w:t>
            </w:r>
            <w:r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</w:t>
            </w:r>
            <w:r w:rsidR="00967E51"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peak</w:t>
            </w:r>
            <w:r w:rsidRPr="00DA584F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DA584F">
              <w:rPr>
                <w:rFonts w:ascii="Times New Roman" w:hAnsi="Times New Roman" w:cs="Times New Roman"/>
              </w:rPr>
              <w:t xml:space="preserve">    </w:t>
            </w: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5A6A32C6308043C88B49B0FC017F2093"/>
              </w:placeholder>
              <w:temporary/>
              <w:showingPlcHdr/>
              <w15:appearance w15:val="hidden"/>
            </w:sdtPr>
            <w:sdtEndPr/>
            <w:sdtContent>
              <w:p w14:paraId="364CB5FE" w14:textId="77777777" w:rsidR="00036450" w:rsidRPr="00DA584F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DA584F">
                  <w:rPr>
                    <w:rFonts w:ascii="Times New Roman" w:hAnsi="Times New Roman" w:cs="Times New Roman"/>
                    <w:sz w:val="24"/>
                    <w:szCs w:val="22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0"/>
                <w:szCs w:val="24"/>
              </w:rPr>
              <w:id w:val="1111563247"/>
              <w:placeholder>
                <w:docPart w:val="99FB6E6E74754C669E7D62DB1BC1E61A"/>
              </w:placeholder>
              <w:temporary/>
              <w:showingPlcHdr/>
              <w15:appearance w15:val="hidden"/>
            </w:sdtPr>
            <w:sdtEndPr/>
            <w:sdtContent>
              <w:p w14:paraId="37EEA1AD" w14:textId="77777777" w:rsidR="004D3011" w:rsidRPr="00DA584F" w:rsidRDefault="004D3011" w:rsidP="004D3011">
                <w:pPr>
                  <w:rPr>
                    <w:rFonts w:ascii="Times New Roman" w:hAnsi="Times New Roman" w:cs="Times New Roman"/>
                    <w:sz w:val="20"/>
                    <w:szCs w:val="24"/>
                  </w:rPr>
                </w:pPr>
                <w:r w:rsidRPr="00DA584F">
                  <w:rPr>
                    <w:rFonts w:ascii="Times New Roman" w:hAnsi="Times New Roman" w:cs="Times New Roman"/>
                    <w:sz w:val="20"/>
                    <w:szCs w:val="24"/>
                  </w:rPr>
                  <w:t>PHONE:</w:t>
                </w:r>
              </w:p>
            </w:sdtContent>
          </w:sdt>
          <w:p w14:paraId="58BD3081" w14:textId="7AB24F17" w:rsidR="004D3011" w:rsidRPr="00DA584F" w:rsidRDefault="002352B0" w:rsidP="004D301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DA584F">
              <w:rPr>
                <w:rFonts w:ascii="Times New Roman" w:hAnsi="Times New Roman" w:cs="Times New Roman"/>
                <w:sz w:val="24"/>
                <w:szCs w:val="32"/>
              </w:rPr>
              <w:t>7239279217</w:t>
            </w:r>
          </w:p>
          <w:p w14:paraId="6CFAA9B7" w14:textId="77777777" w:rsidR="004D3011" w:rsidRPr="00DA584F" w:rsidRDefault="004D3011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674DBE0D" w14:textId="0C29F66F" w:rsidR="004D3011" w:rsidRPr="00DA584F" w:rsidRDefault="002352B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LinkedIn:</w:t>
            </w:r>
          </w:p>
          <w:p w14:paraId="663FE2CB" w14:textId="6A3F3B97" w:rsidR="004D3011" w:rsidRPr="00DA584F" w:rsidRDefault="007003C9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hyperlink r:id="rId9" w:history="1">
              <w:r w:rsidR="00283477" w:rsidRPr="00DA584F">
                <w:rPr>
                  <w:rStyle w:val="Hyperlink"/>
                  <w:rFonts w:ascii="Times New Roman" w:hAnsi="Times New Roman" w:cs="Times New Roman"/>
                  <w:sz w:val="22"/>
                  <w:shd w:val="clear" w:color="auto" w:fill="FFFFFF"/>
                </w:rPr>
                <w:t>linkedin.com/in/smitha-m-s-042674226</w:t>
              </w:r>
            </w:hyperlink>
          </w:p>
          <w:p w14:paraId="16DE0712" w14:textId="4A8114CC" w:rsidR="00283477" w:rsidRPr="00DA584F" w:rsidRDefault="00283477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E4C3D78" w14:textId="03B6BF26" w:rsidR="002A542E" w:rsidRPr="00DA584F" w:rsidRDefault="002A542E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GitHub: </w:t>
            </w:r>
          </w:p>
          <w:p w14:paraId="14CFCF7A" w14:textId="481656AE" w:rsidR="002A542E" w:rsidRPr="00DA584F" w:rsidRDefault="002A542E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https://github.com/smithams117</w:t>
            </w:r>
          </w:p>
          <w:p w14:paraId="2FD50F3D" w14:textId="77777777" w:rsidR="002A542E" w:rsidRPr="00DA584F" w:rsidRDefault="002A542E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0"/>
                <w:szCs w:val="24"/>
              </w:rPr>
              <w:id w:val="-240260293"/>
              <w:placeholder>
                <w:docPart w:val="70380D4B777B4B93BB1FF98108D48A03"/>
              </w:placeholder>
              <w:temporary/>
              <w:showingPlcHdr/>
              <w15:appearance w15:val="hidden"/>
            </w:sdtPr>
            <w:sdtEndPr/>
            <w:sdtContent>
              <w:p w14:paraId="3BEC60C9" w14:textId="77777777" w:rsidR="004D3011" w:rsidRPr="00DA584F" w:rsidRDefault="004D3011" w:rsidP="004D3011">
                <w:pPr>
                  <w:rPr>
                    <w:rFonts w:ascii="Times New Roman" w:hAnsi="Times New Roman" w:cs="Times New Roman"/>
                    <w:sz w:val="20"/>
                    <w:szCs w:val="24"/>
                  </w:rPr>
                </w:pPr>
                <w:r w:rsidRPr="00DA584F">
                  <w:rPr>
                    <w:rFonts w:ascii="Times New Roman" w:hAnsi="Times New Roman" w:cs="Times New Roman"/>
                    <w:sz w:val="20"/>
                    <w:szCs w:val="24"/>
                  </w:rPr>
                  <w:t>EMAIL:</w:t>
                </w:r>
              </w:p>
            </w:sdtContent>
          </w:sdt>
          <w:p w14:paraId="7649CD18" w14:textId="3632DC74" w:rsidR="00036450" w:rsidRPr="00DA584F" w:rsidRDefault="00283477" w:rsidP="004D3011">
            <w:pPr>
              <w:rPr>
                <w:rStyle w:val="Hyperlink"/>
                <w:rFonts w:ascii="Times New Roman" w:hAnsi="Times New Roman" w:cs="Times New Roman"/>
                <w:sz w:val="22"/>
                <w:szCs w:val="28"/>
              </w:rPr>
            </w:pPr>
            <w:r w:rsidRPr="00DA584F">
              <w:rPr>
                <w:rFonts w:ascii="Times New Roman" w:hAnsi="Times New Roman" w:cs="Times New Roman"/>
                <w:sz w:val="24"/>
                <w:szCs w:val="32"/>
              </w:rPr>
              <w:t>smithams711@gmail.com</w:t>
            </w:r>
          </w:p>
          <w:sdt>
            <w:sdtPr>
              <w:rPr>
                <w:rFonts w:ascii="Times New Roman" w:hAnsi="Times New Roman" w:cs="Times New Roman"/>
              </w:rPr>
              <w:id w:val="-1444214663"/>
              <w:placeholder>
                <w:docPart w:val="810B295F46B04EF3AF083F1F7987B7B2"/>
              </w:placeholder>
              <w:temporary/>
              <w:showingPlcHdr/>
              <w15:appearance w15:val="hidden"/>
            </w:sdtPr>
            <w:sdtEndPr/>
            <w:sdtContent>
              <w:p w14:paraId="084DF5E7" w14:textId="77777777" w:rsidR="004D3011" w:rsidRPr="00DA584F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DA584F">
                  <w:rPr>
                    <w:rFonts w:ascii="Times New Roman" w:hAnsi="Times New Roman" w:cs="Times New Roman"/>
                  </w:rPr>
                  <w:t>Hobbies</w:t>
                </w:r>
              </w:p>
            </w:sdtContent>
          </w:sdt>
          <w:p w14:paraId="79189091" w14:textId="43F5AAE9" w:rsidR="004D3011" w:rsidRPr="00DA584F" w:rsidRDefault="00D00383" w:rsidP="004D3011">
            <w:pPr>
              <w:rPr>
                <w:rFonts w:ascii="Times New Roman" w:hAnsi="Times New Roman" w:cs="Times New Roman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Painting</w:t>
            </w:r>
            <w:r w:rsidR="002A542E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, Cooking, </w:t>
            </w:r>
            <w:r w:rsidR="00BE09A0" w:rsidRPr="00DA584F">
              <w:rPr>
                <w:rFonts w:ascii="Times New Roman" w:hAnsi="Times New Roman" w:cs="Times New Roman"/>
                <w:sz w:val="20"/>
                <w:szCs w:val="24"/>
              </w:rPr>
              <w:t>Music</w:t>
            </w:r>
          </w:p>
        </w:tc>
        <w:tc>
          <w:tcPr>
            <w:tcW w:w="720" w:type="dxa"/>
          </w:tcPr>
          <w:p w14:paraId="3E6EF500" w14:textId="77777777" w:rsidR="001B2ABD" w:rsidRPr="00DA584F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  <w:szCs w:val="24"/>
              </w:rPr>
              <w:id w:val="1049110328"/>
              <w:placeholder>
                <w:docPart w:val="861FA35B56334CB095812B5F388F0960"/>
              </w:placeholder>
              <w:temporary/>
              <w:showingPlcHdr/>
              <w15:appearance w15:val="hidden"/>
            </w:sdtPr>
            <w:sdtEndPr/>
            <w:sdtContent>
              <w:p w14:paraId="41B9D140" w14:textId="77777777" w:rsidR="001B2ABD" w:rsidRPr="00DA584F" w:rsidRDefault="00E25A26" w:rsidP="00036450">
                <w:pPr>
                  <w:pStyle w:val="Heading2"/>
                  <w:rPr>
                    <w:rFonts w:ascii="Times New Roman" w:hAnsi="Times New Roman" w:cs="Times New Roman"/>
                    <w:szCs w:val="24"/>
                  </w:rPr>
                </w:pPr>
                <w:r w:rsidRPr="00DA584F">
                  <w:rPr>
                    <w:rFonts w:ascii="Times New Roman" w:hAnsi="Times New Roman" w:cs="Times New Roman"/>
                    <w:szCs w:val="24"/>
                  </w:rPr>
                  <w:t>EDUCATION</w:t>
                </w:r>
              </w:p>
            </w:sdtContent>
          </w:sdt>
          <w:p w14:paraId="109D4C56" w14:textId="35CA9E3D" w:rsidR="00036450" w:rsidRPr="00DA584F" w:rsidRDefault="00CE4E13" w:rsidP="00B359E4">
            <w:pPr>
              <w:pStyle w:val="Heading4"/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RVS College </w:t>
            </w:r>
            <w:r w:rsidR="000B0839" w:rsidRPr="00DA584F">
              <w:rPr>
                <w:rFonts w:ascii="Times New Roman" w:hAnsi="Times New Roman" w:cs="Times New Roman"/>
                <w:sz w:val="20"/>
                <w:szCs w:val="24"/>
              </w:rPr>
              <w:t>of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Arts </w:t>
            </w:r>
            <w:r w:rsidR="00967E51" w:rsidRPr="00DA584F">
              <w:rPr>
                <w:rFonts w:ascii="Times New Roman" w:hAnsi="Times New Roman" w:cs="Times New Roman"/>
                <w:sz w:val="20"/>
                <w:szCs w:val="24"/>
              </w:rPr>
              <w:t>and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Science </w:t>
            </w:r>
            <w:proofErr w:type="spellStart"/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Sulur</w:t>
            </w:r>
            <w:proofErr w:type="spellEnd"/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, Tamil Nadu</w:t>
            </w:r>
          </w:p>
          <w:p w14:paraId="7D8628AD" w14:textId="39DC8BD5" w:rsidR="00036450" w:rsidRPr="00DA584F" w:rsidRDefault="00903397" w:rsidP="00B359E4">
            <w:pPr>
              <w:pStyle w:val="Date"/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Year</w:t>
            </w:r>
            <w:r w:rsidR="00CE4E13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2021</w:t>
            </w:r>
            <w:r w:rsidR="00036450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- </w:t>
            </w:r>
            <w:r w:rsidR="00CE4E13" w:rsidRPr="00DA584F">
              <w:rPr>
                <w:rFonts w:ascii="Times New Roman" w:hAnsi="Times New Roman" w:cs="Times New Roman"/>
                <w:sz w:val="20"/>
                <w:szCs w:val="24"/>
              </w:rPr>
              <w:t>Present</w:t>
            </w:r>
          </w:p>
          <w:p w14:paraId="2E10C9FF" w14:textId="46A622F1" w:rsidR="00036450" w:rsidRPr="00DA584F" w:rsidRDefault="000B0839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Master’s in computer science</w:t>
            </w:r>
            <w:r w:rsidR="00CE4E13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– [Full stack Development 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="00CE4E13" w:rsidRPr="00DA584F">
              <w:rPr>
                <w:rFonts w:ascii="Times New Roman" w:hAnsi="Times New Roman" w:cs="Times New Roman"/>
                <w:sz w:val="20"/>
                <w:szCs w:val="24"/>
              </w:rPr>
              <w:t>nd Data Science]</w:t>
            </w:r>
          </w:p>
          <w:p w14:paraId="6F40EC6F" w14:textId="77777777" w:rsidR="00D00383" w:rsidRPr="00DA584F" w:rsidRDefault="00D00383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08F273D4" w14:textId="3E9C608D" w:rsidR="002352B0" w:rsidRPr="00DA584F" w:rsidRDefault="002352B0" w:rsidP="002352B0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SPES’S Goa Multi Faculty College </w:t>
            </w:r>
            <w:proofErr w:type="spellStart"/>
            <w:r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Dharbandora</w:t>
            </w:r>
            <w:proofErr w:type="spellEnd"/>
            <w:r w:rsidR="00967E51"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,</w:t>
            </w:r>
            <w:r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Goa</w:t>
            </w:r>
          </w:p>
          <w:p w14:paraId="141B0379" w14:textId="3D596C6E" w:rsidR="00036450" w:rsidRPr="00DA584F" w:rsidRDefault="003A3DDD" w:rsidP="00B359E4">
            <w:pPr>
              <w:pStyle w:val="Date"/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Batch</w:t>
            </w:r>
            <w:r w:rsidR="002352B0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2016</w:t>
            </w:r>
            <w:r w:rsidR="00036450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- </w:t>
            </w:r>
            <w:r w:rsidR="002352B0" w:rsidRPr="00DA584F">
              <w:rPr>
                <w:rFonts w:ascii="Times New Roman" w:hAnsi="Times New Roman" w:cs="Times New Roman"/>
                <w:sz w:val="20"/>
                <w:szCs w:val="24"/>
              </w:rPr>
              <w:t>2019</w:t>
            </w:r>
          </w:p>
          <w:p w14:paraId="672429D3" w14:textId="6ED0854A" w:rsidR="00283477" w:rsidRPr="00DA584F" w:rsidRDefault="002352B0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Bachelor’s In Computer Applications</w:t>
            </w:r>
            <w:r w:rsidR="00283477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passed out with </w:t>
            </w:r>
            <w:r w:rsidR="00967E51" w:rsidRPr="00DA584F">
              <w:rPr>
                <w:rFonts w:ascii="Times New Roman" w:hAnsi="Times New Roman" w:cs="Times New Roman"/>
                <w:sz w:val="20"/>
                <w:szCs w:val="24"/>
              </w:rPr>
              <w:t>CPI 6.49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2C25E994" w14:textId="457E9E4B" w:rsidR="00283477" w:rsidRPr="00DA584F" w:rsidRDefault="00283477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58B80AF" w14:textId="28BB619A" w:rsidR="00283477" w:rsidRPr="00DA584F" w:rsidRDefault="00283477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HSSC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From Goa Board </w:t>
            </w:r>
            <w:r w:rsidR="00D00383" w:rsidRPr="00DA584F">
              <w:rPr>
                <w:rFonts w:ascii="Times New Roman" w:hAnsi="Times New Roman" w:cs="Times New Roman"/>
                <w:sz w:val="20"/>
                <w:szCs w:val="24"/>
              </w:rPr>
              <w:t>Science Group with 58%</w:t>
            </w:r>
          </w:p>
          <w:p w14:paraId="379C0D6A" w14:textId="10774A1F" w:rsidR="00D00383" w:rsidRPr="00DA584F" w:rsidRDefault="00D00383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B633305" w14:textId="2CC7D268" w:rsidR="00D00383" w:rsidRPr="00DA584F" w:rsidRDefault="00D00383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SSC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From Goa Board With 54% </w:t>
            </w:r>
          </w:p>
          <w:p w14:paraId="5E7E79AF" w14:textId="397E1B19" w:rsidR="004D3011" w:rsidRPr="00DA584F" w:rsidRDefault="00BE09A0" w:rsidP="00903397">
            <w:pPr>
              <w:pStyle w:val="Heading2"/>
              <w:rPr>
                <w:rFonts w:ascii="Times New Roman" w:hAnsi="Times New Roman" w:cs="Times New Roman"/>
                <w:szCs w:val="24"/>
              </w:rPr>
            </w:pPr>
            <w:r w:rsidRPr="00DA584F">
              <w:rPr>
                <w:rFonts w:ascii="Times New Roman" w:hAnsi="Times New Roman" w:cs="Times New Roman"/>
                <w:szCs w:val="24"/>
              </w:rPr>
              <w:t>Technical Skills</w:t>
            </w:r>
          </w:p>
          <w:p w14:paraId="37C5F820" w14:textId="43A699DD" w:rsidR="004D3011" w:rsidRPr="00DA584F" w:rsidRDefault="00BE09A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Operating system: Windows </w:t>
            </w:r>
          </w:p>
          <w:p w14:paraId="09732FAF" w14:textId="77777777" w:rsidR="00BE09A0" w:rsidRPr="00DA584F" w:rsidRDefault="00BE09A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4C29687" w14:textId="35E2515E" w:rsidR="00BE09A0" w:rsidRPr="00DA584F" w:rsidRDefault="00BE09A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Database: MySQL</w:t>
            </w:r>
          </w:p>
          <w:p w14:paraId="7D712A91" w14:textId="797AFFDF" w:rsidR="00BE09A0" w:rsidRPr="00DA584F" w:rsidRDefault="00BE09A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7EB7104F" w14:textId="24CE9E30" w:rsidR="00BE09A0" w:rsidRPr="00DA584F" w:rsidRDefault="00BE09A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Tools: </w:t>
            </w:r>
            <w:r w:rsidR="004069CB" w:rsidRPr="00DA584F">
              <w:rPr>
                <w:rFonts w:ascii="Times New Roman" w:hAnsi="Times New Roman" w:cs="Times New Roman"/>
                <w:sz w:val="20"/>
                <w:szCs w:val="24"/>
              </w:rPr>
              <w:t>PyCharm,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Eclipse, VS Code</w:t>
            </w:r>
          </w:p>
          <w:p w14:paraId="5B2E6BFB" w14:textId="1EF157D3" w:rsidR="00BE09A0" w:rsidRPr="00DA584F" w:rsidRDefault="00BE09A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606B951F" w14:textId="6D1FBE78" w:rsidR="004069CB" w:rsidRPr="00DA584F" w:rsidRDefault="004069CB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Language:</w:t>
            </w:r>
            <w:r w:rsidR="00BE09A0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 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C,</w:t>
            </w:r>
            <w:r w:rsidR="00BE09A0"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 Java, Python </w:t>
            </w: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>and JavaScript</w:t>
            </w:r>
          </w:p>
          <w:p w14:paraId="6B982D1C" w14:textId="48077B1D" w:rsidR="00BE09A0" w:rsidRPr="00DA584F" w:rsidRDefault="00BE09A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0CCAF61" w14:textId="1DFACC58" w:rsidR="004D3011" w:rsidRPr="00DA584F" w:rsidRDefault="004069CB" w:rsidP="000364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DA584F">
              <w:rPr>
                <w:rFonts w:ascii="Times New Roman" w:hAnsi="Times New Roman" w:cs="Times New Roman"/>
                <w:sz w:val="20"/>
                <w:szCs w:val="24"/>
              </w:rPr>
              <w:t xml:space="preserve">Web Technologies: HTML, CSS </w:t>
            </w:r>
          </w:p>
          <w:sdt>
            <w:sdtPr>
              <w:rPr>
                <w:rFonts w:ascii="Times New Roman" w:hAnsi="Times New Roman" w:cs="Times New Roman"/>
                <w:szCs w:val="24"/>
              </w:rPr>
              <w:id w:val="1669594239"/>
              <w:placeholder>
                <w:docPart w:val="95CFB7E8780C4226A7BB6BE2B81D0908"/>
              </w:placeholder>
              <w:temporary/>
              <w:showingPlcHdr/>
              <w15:appearance w15:val="hidden"/>
            </w:sdtPr>
            <w:sdtEndPr/>
            <w:sdtContent>
              <w:p w14:paraId="0770E838" w14:textId="77777777" w:rsidR="00036450" w:rsidRPr="00DA584F" w:rsidRDefault="00180329" w:rsidP="00036450">
                <w:pPr>
                  <w:pStyle w:val="Heading2"/>
                  <w:rPr>
                    <w:rFonts w:ascii="Times New Roman" w:hAnsi="Times New Roman" w:cs="Times New Roman"/>
                    <w:szCs w:val="24"/>
                  </w:rPr>
                </w:pPr>
                <w:r w:rsidRPr="00DA584F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szCs w:val="24"/>
                  </w:rPr>
                  <w:t>SKILLS</w:t>
                </w:r>
              </w:p>
            </w:sdtContent>
          </w:sdt>
          <w:p w14:paraId="3B714143" w14:textId="57385876" w:rsidR="00903397" w:rsidRPr="00DA584F" w:rsidRDefault="00903397" w:rsidP="004D3011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DA58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A681E8" wp14:editId="5CEB5EF9">
                  <wp:extent cx="3604438" cy="1084521"/>
                  <wp:effectExtent l="0" t="0" r="15240" b="190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CA5DE2-1E89-4965-9B3E-EF59D9FA8F8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1C13EC1F" w14:textId="2E3829E8" w:rsidR="000B0839" w:rsidRPr="00DA584F" w:rsidRDefault="000B0839" w:rsidP="004D3011">
            <w:pPr>
              <w:rPr>
                <w:rFonts w:ascii="Times New Roman" w:hAnsi="Times New Roman" w:cs="Times New Roman"/>
                <w:noProof/>
                <w:color w:val="000000" w:themeColor="text1"/>
              </w:rPr>
            </w:pPr>
          </w:p>
          <w:p w14:paraId="30E52708" w14:textId="625C1C66" w:rsidR="000B0839" w:rsidRPr="00DA584F" w:rsidRDefault="00271D29" w:rsidP="004D3011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DA584F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 xml:space="preserve"> </w:t>
            </w:r>
          </w:p>
          <w:p w14:paraId="2C83B16F" w14:textId="77777777" w:rsidR="00271D29" w:rsidRPr="00DA584F" w:rsidRDefault="00271D29" w:rsidP="00271D29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118966DE" w14:textId="608E7614" w:rsidR="00271D29" w:rsidRPr="00DA584F" w:rsidRDefault="00271D29" w:rsidP="00271D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584F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</w:tbl>
    <w:p w14:paraId="1BF7B47B" w14:textId="796826F4" w:rsidR="0043117B" w:rsidRPr="00DA584F" w:rsidRDefault="007003C9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DA58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23FE" w14:textId="77777777" w:rsidR="007003C9" w:rsidRDefault="007003C9" w:rsidP="000C45FF">
      <w:r>
        <w:separator/>
      </w:r>
    </w:p>
  </w:endnote>
  <w:endnote w:type="continuationSeparator" w:id="0">
    <w:p w14:paraId="485AAD6A" w14:textId="77777777" w:rsidR="007003C9" w:rsidRDefault="007003C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F194" w14:textId="77777777" w:rsidR="007003C9" w:rsidRDefault="007003C9" w:rsidP="000C45FF">
      <w:r>
        <w:separator/>
      </w:r>
    </w:p>
  </w:footnote>
  <w:footnote w:type="continuationSeparator" w:id="0">
    <w:p w14:paraId="46583599" w14:textId="77777777" w:rsidR="007003C9" w:rsidRDefault="007003C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003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1BB286" wp14:editId="189C8C3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F80"/>
    <w:multiLevelType w:val="multilevel"/>
    <w:tmpl w:val="3844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MjExNjexNDQ0MrFU0lEKTi0uzszPAykwrAUAbELuwiwAAAA="/>
  </w:docVars>
  <w:rsids>
    <w:rsidRoot w:val="00CE4E13"/>
    <w:rsid w:val="00036450"/>
    <w:rsid w:val="00055EFD"/>
    <w:rsid w:val="00066BC3"/>
    <w:rsid w:val="00094499"/>
    <w:rsid w:val="000B083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52B0"/>
    <w:rsid w:val="002400EB"/>
    <w:rsid w:val="00256CF7"/>
    <w:rsid w:val="00271D29"/>
    <w:rsid w:val="00281FD5"/>
    <w:rsid w:val="00283477"/>
    <w:rsid w:val="002A542E"/>
    <w:rsid w:val="0030481B"/>
    <w:rsid w:val="003156FC"/>
    <w:rsid w:val="003254B5"/>
    <w:rsid w:val="0037121F"/>
    <w:rsid w:val="003910D8"/>
    <w:rsid w:val="003A3DDD"/>
    <w:rsid w:val="003A6B7D"/>
    <w:rsid w:val="003B06CA"/>
    <w:rsid w:val="004069CB"/>
    <w:rsid w:val="004071FC"/>
    <w:rsid w:val="00417BAB"/>
    <w:rsid w:val="00445947"/>
    <w:rsid w:val="00477550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03C9"/>
    <w:rsid w:val="00715FCB"/>
    <w:rsid w:val="00743101"/>
    <w:rsid w:val="00764C9F"/>
    <w:rsid w:val="007775E1"/>
    <w:rsid w:val="007867A0"/>
    <w:rsid w:val="007927F5"/>
    <w:rsid w:val="00802CA0"/>
    <w:rsid w:val="008B6573"/>
    <w:rsid w:val="00903397"/>
    <w:rsid w:val="00905B41"/>
    <w:rsid w:val="009260CD"/>
    <w:rsid w:val="00940A66"/>
    <w:rsid w:val="00952C25"/>
    <w:rsid w:val="00967E51"/>
    <w:rsid w:val="009C0515"/>
    <w:rsid w:val="009E210C"/>
    <w:rsid w:val="00A2118D"/>
    <w:rsid w:val="00AA7C2D"/>
    <w:rsid w:val="00AD0A50"/>
    <w:rsid w:val="00AD76E2"/>
    <w:rsid w:val="00AE2494"/>
    <w:rsid w:val="00B20152"/>
    <w:rsid w:val="00B359E4"/>
    <w:rsid w:val="00B57D98"/>
    <w:rsid w:val="00B70850"/>
    <w:rsid w:val="00BE09A0"/>
    <w:rsid w:val="00BE425A"/>
    <w:rsid w:val="00C066B6"/>
    <w:rsid w:val="00C37BA1"/>
    <w:rsid w:val="00C4674C"/>
    <w:rsid w:val="00C506CF"/>
    <w:rsid w:val="00C72BED"/>
    <w:rsid w:val="00C9578B"/>
    <w:rsid w:val="00CB0055"/>
    <w:rsid w:val="00CE4E13"/>
    <w:rsid w:val="00D00383"/>
    <w:rsid w:val="00D2522B"/>
    <w:rsid w:val="00D422DE"/>
    <w:rsid w:val="00D5459D"/>
    <w:rsid w:val="00DA1F4D"/>
    <w:rsid w:val="00DA584F"/>
    <w:rsid w:val="00DC3122"/>
    <w:rsid w:val="00DD172A"/>
    <w:rsid w:val="00E25A26"/>
    <w:rsid w:val="00E4381A"/>
    <w:rsid w:val="00E55D74"/>
    <w:rsid w:val="00F5655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1A83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mitha-m-s-042674226?lipi=urn%3Ali%3Apage%3Ad_flagship3_profile_view_base_contact_details%3BlH%2BA5ZA%2BRVqcSZ%2FYL6NJ0A%3D%3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HA%20MS\AppData\Local\Microsoft\Office\16.0\DTS\en-US%7b7E45F3FB-80A7-4C40-AD3E-1044E384EB53%7d\%7bAFCB4D76-76B5-4B6B-8B1C-D2BAD372378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1383202099737534"/>
          <c:y val="5.1103368176538912E-2"/>
          <c:w val="0.65561242344706905"/>
          <c:h val="0.8977932636469221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Sheet1!$A$1:$A$3</c:f>
              <c:strCache>
                <c:ptCount val="3"/>
                <c:pt idx="0">
                  <c:v>Communication</c:v>
                </c:pt>
                <c:pt idx="1">
                  <c:v>Basic C Programming </c:v>
                </c:pt>
                <c:pt idx="2">
                  <c:v>Web Designing</c:v>
                </c:pt>
              </c:strCache>
            </c:strRef>
          </c:cat>
          <c:val>
            <c:numRef>
              <c:f>Sheet1!$B$1:$B$3</c:f>
              <c:numCache>
                <c:formatCode>0%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1-499C-B76A-11C50AD203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384174224"/>
        <c:axId val="1384172560"/>
      </c:barChart>
      <c:catAx>
        <c:axId val="1384174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>
            <a:softEdge rad="254000"/>
          </a:effectLst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4172560"/>
        <c:crosses val="autoZero"/>
        <c:auto val="1"/>
        <c:lblAlgn val="ctr"/>
        <c:lblOffset val="100"/>
        <c:noMultiLvlLbl val="0"/>
      </c:catAx>
      <c:valAx>
        <c:axId val="1384172560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38417422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A32C6308043C88B49B0FC017F2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78AA5-0D0A-4D40-8549-89D152E4B7D6}"/>
      </w:docPartPr>
      <w:docPartBody>
        <w:p w:rsidR="005D0913" w:rsidRDefault="00444098">
          <w:pPr>
            <w:pStyle w:val="5A6A32C6308043C88B49B0FC017F2093"/>
          </w:pPr>
          <w:r w:rsidRPr="00CB0055">
            <w:t>Contact</w:t>
          </w:r>
        </w:p>
      </w:docPartBody>
    </w:docPart>
    <w:docPart>
      <w:docPartPr>
        <w:name w:val="99FB6E6E74754C669E7D62DB1BC1E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C33D-11E9-48BB-A4B7-AEB40C722828}"/>
      </w:docPartPr>
      <w:docPartBody>
        <w:p w:rsidR="005D0913" w:rsidRDefault="00444098">
          <w:pPr>
            <w:pStyle w:val="99FB6E6E74754C669E7D62DB1BC1E61A"/>
          </w:pPr>
          <w:r w:rsidRPr="004D3011">
            <w:t>PHONE:</w:t>
          </w:r>
        </w:p>
      </w:docPartBody>
    </w:docPart>
    <w:docPart>
      <w:docPartPr>
        <w:name w:val="70380D4B777B4B93BB1FF98108D48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8CA9-4282-4E56-8235-06696FD8DB3A}"/>
      </w:docPartPr>
      <w:docPartBody>
        <w:p w:rsidR="005D0913" w:rsidRDefault="00444098">
          <w:pPr>
            <w:pStyle w:val="70380D4B777B4B93BB1FF98108D48A03"/>
          </w:pPr>
          <w:r w:rsidRPr="004D3011">
            <w:t>EMAIL:</w:t>
          </w:r>
        </w:p>
      </w:docPartBody>
    </w:docPart>
    <w:docPart>
      <w:docPartPr>
        <w:name w:val="810B295F46B04EF3AF083F1F7987B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B4315-9D20-4E7C-962D-7527CC419A15}"/>
      </w:docPartPr>
      <w:docPartBody>
        <w:p w:rsidR="005D0913" w:rsidRDefault="00444098">
          <w:pPr>
            <w:pStyle w:val="810B295F46B04EF3AF083F1F7987B7B2"/>
          </w:pPr>
          <w:r w:rsidRPr="00CB0055">
            <w:t>Hobbies</w:t>
          </w:r>
        </w:p>
      </w:docPartBody>
    </w:docPart>
    <w:docPart>
      <w:docPartPr>
        <w:name w:val="861FA35B56334CB095812B5F388F0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EA812-32C6-45C5-98E9-E2C4EFCA8DC5}"/>
      </w:docPartPr>
      <w:docPartBody>
        <w:p w:rsidR="005D0913" w:rsidRDefault="00444098">
          <w:pPr>
            <w:pStyle w:val="861FA35B56334CB095812B5F388F0960"/>
          </w:pPr>
          <w:r w:rsidRPr="00036450">
            <w:t>EDUCATION</w:t>
          </w:r>
        </w:p>
      </w:docPartBody>
    </w:docPart>
    <w:docPart>
      <w:docPartPr>
        <w:name w:val="95CFB7E8780C4226A7BB6BE2B81D0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A3C38-4D41-4D8D-8183-01DFB126F94E}"/>
      </w:docPartPr>
      <w:docPartBody>
        <w:p w:rsidR="005D0913" w:rsidRDefault="00444098">
          <w:pPr>
            <w:pStyle w:val="95CFB7E8780C4226A7BB6BE2B81D090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98"/>
    <w:rsid w:val="00444098"/>
    <w:rsid w:val="005D0913"/>
    <w:rsid w:val="00BA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E4D6EEE4542A5A2AC12035D8E7E2D">
    <w:name w:val="32FE4D6EEE4542A5A2AC12035D8E7E2D"/>
  </w:style>
  <w:style w:type="paragraph" w:customStyle="1" w:styleId="5A6A32C6308043C88B49B0FC017F2093">
    <w:name w:val="5A6A32C6308043C88B49B0FC017F2093"/>
  </w:style>
  <w:style w:type="paragraph" w:customStyle="1" w:styleId="99FB6E6E74754C669E7D62DB1BC1E61A">
    <w:name w:val="99FB6E6E74754C669E7D62DB1BC1E61A"/>
  </w:style>
  <w:style w:type="paragraph" w:customStyle="1" w:styleId="70380D4B777B4B93BB1FF98108D48A03">
    <w:name w:val="70380D4B777B4B93BB1FF98108D48A0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10B295F46B04EF3AF083F1F7987B7B2">
    <w:name w:val="810B295F46B04EF3AF083F1F7987B7B2"/>
  </w:style>
  <w:style w:type="paragraph" w:customStyle="1" w:styleId="861FA35B56334CB095812B5F388F0960">
    <w:name w:val="861FA35B56334CB095812B5F388F096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5CFB7E8780C4226A7BB6BE2B81D0908">
    <w:name w:val="95CFB7E8780C4226A7BB6BE2B81D0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0CEC5-14B8-4BF7-AB2E-7907B5AD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{AFCB4D76-76B5-4B6B-8B1C-D2BAD3723785}tf00546271_win32</Template>
  <TotalTime>0</TotalTime>
  <Pages>1</Pages>
  <Words>193</Words>
  <Characters>1181</Characters>
  <Application>Microsoft Office Word</Application>
  <DocSecurity>0</DocSecurity>
  <Lines>118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2022-01-29T08:45:00Z</dcterms:created>
  <dcterms:modified xsi:type="dcterms:W3CDTF">2022-01-29T13:38:00Z</dcterms:modified>
</cp:coreProperties>
</file>